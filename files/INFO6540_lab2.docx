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F9C4" w14:textId="77777777" w:rsidR="00406D50" w:rsidRDefault="00406D50" w:rsidP="005015E6">
      <w:pPr>
        <w:pStyle w:val="Arial11ptLetter"/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6AA5DAAA" w14:textId="38F2FEAF" w:rsidR="0048459D" w:rsidRDefault="00300887" w:rsidP="0048459D">
      <w:pPr>
        <w:pStyle w:val="Arial11ptLetter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Individual </w:t>
      </w:r>
      <w:r w:rsidR="00C6578D">
        <w:rPr>
          <w:rFonts w:ascii="Times New Roman" w:hAnsi="Times New Roman"/>
          <w:b/>
          <w:bCs/>
          <w:sz w:val="28"/>
          <w:szCs w:val="28"/>
        </w:rPr>
        <w:t>assignment #2</w:t>
      </w:r>
      <w:r w:rsidR="00B236D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48459D" w:rsidRPr="00CF798A">
        <w:rPr>
          <w:rFonts w:ascii="Times New Roman" w:hAnsi="Times New Roman"/>
          <w:b/>
          <w:bCs/>
          <w:sz w:val="28"/>
          <w:szCs w:val="28"/>
        </w:rPr>
        <w:softHyphen/>
        <w:t xml:space="preserve">– </w:t>
      </w:r>
      <w:r w:rsidR="008E79FB">
        <w:rPr>
          <w:rFonts w:ascii="Times New Roman" w:hAnsi="Times New Roman"/>
          <w:b/>
          <w:bCs/>
          <w:sz w:val="28"/>
          <w:szCs w:val="28"/>
        </w:rPr>
        <w:t>Database design</w:t>
      </w:r>
      <w:r w:rsidR="007A0131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E9E6744" w14:textId="0D57D714" w:rsidR="006D31EC" w:rsidRDefault="006D31EC" w:rsidP="006D31EC">
      <w:pPr>
        <w:pStyle w:val="Arial11ptLetter"/>
        <w:jc w:val="center"/>
        <w:rPr>
          <w:rFonts w:ascii="Times New Roman" w:hAnsi="Times New Roman"/>
          <w:b/>
          <w:bCs/>
          <w:sz w:val="28"/>
          <w:szCs w:val="28"/>
        </w:rPr>
      </w:pPr>
      <w:r w:rsidRPr="00CF798A">
        <w:rPr>
          <w:rFonts w:ascii="Times New Roman" w:hAnsi="Times New Roman"/>
          <w:b/>
          <w:bCs/>
          <w:sz w:val="28"/>
          <w:szCs w:val="28"/>
        </w:rPr>
        <w:t xml:space="preserve">INFO </w:t>
      </w:r>
      <w:r>
        <w:rPr>
          <w:rFonts w:ascii="Times New Roman" w:hAnsi="Times New Roman"/>
          <w:b/>
          <w:bCs/>
          <w:sz w:val="28"/>
          <w:szCs w:val="28"/>
        </w:rPr>
        <w:t>6540</w:t>
      </w:r>
      <w:r w:rsidRPr="00CF798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798A">
        <w:rPr>
          <w:rFonts w:ascii="Times New Roman" w:hAnsi="Times New Roman"/>
          <w:b/>
          <w:bCs/>
          <w:sz w:val="28"/>
          <w:szCs w:val="28"/>
        </w:rPr>
        <w:softHyphen/>
        <w:t xml:space="preserve">– </w:t>
      </w:r>
      <w:r>
        <w:rPr>
          <w:rFonts w:ascii="Times New Roman" w:hAnsi="Times New Roman"/>
          <w:b/>
          <w:bCs/>
          <w:sz w:val="28"/>
          <w:szCs w:val="28"/>
        </w:rPr>
        <w:t>Data</w:t>
      </w:r>
      <w:r w:rsidR="00764BC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D4EE1">
        <w:rPr>
          <w:rFonts w:ascii="Times New Roman" w:hAnsi="Times New Roman"/>
          <w:b/>
          <w:bCs/>
          <w:sz w:val="28"/>
          <w:szCs w:val="28"/>
        </w:rPr>
        <w:t>Management</w:t>
      </w:r>
      <w:r w:rsidR="00E1028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D4EE1">
        <w:rPr>
          <w:rFonts w:ascii="Times New Roman" w:hAnsi="Times New Roman"/>
          <w:b/>
          <w:bCs/>
          <w:sz w:val="28"/>
          <w:szCs w:val="28"/>
        </w:rPr>
        <w:t>Winter</w:t>
      </w:r>
      <w:r w:rsidRPr="00CF798A">
        <w:rPr>
          <w:rFonts w:ascii="Times New Roman" w:hAnsi="Times New Roman"/>
          <w:b/>
          <w:bCs/>
          <w:sz w:val="28"/>
          <w:szCs w:val="28"/>
        </w:rPr>
        <w:t xml:space="preserve"> 20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="007977C8">
        <w:rPr>
          <w:rFonts w:ascii="Times New Roman" w:hAnsi="Times New Roman"/>
          <w:b/>
          <w:bCs/>
          <w:sz w:val="28"/>
          <w:szCs w:val="28"/>
        </w:rPr>
        <w:t>2</w:t>
      </w:r>
    </w:p>
    <w:p w14:paraId="51FC1A6B" w14:textId="687F4456" w:rsidR="00800E2A" w:rsidRPr="00CF798A" w:rsidRDefault="008E79FB" w:rsidP="006D31EC">
      <w:pPr>
        <w:pStyle w:val="Arial11ptLetter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10</w:t>
      </w:r>
      <w:r w:rsidR="00800E2A">
        <w:rPr>
          <w:rFonts w:ascii="Times New Roman" w:hAnsi="Times New Roman"/>
          <w:b/>
          <w:bCs/>
          <w:sz w:val="28"/>
          <w:szCs w:val="28"/>
        </w:rPr>
        <w:t>% of final grade</w:t>
      </w:r>
    </w:p>
    <w:p w14:paraId="3C3EDCEA" w14:textId="29573ABA" w:rsidR="0042357B" w:rsidRPr="00F5771C" w:rsidRDefault="0039115B" w:rsidP="0042357B">
      <w:pPr>
        <w:pStyle w:val="Heading2"/>
      </w:pPr>
      <w:r>
        <w:t>Task</w:t>
      </w:r>
    </w:p>
    <w:p w14:paraId="33818ACE" w14:textId="03268ABD" w:rsidR="00F93609" w:rsidRPr="00071CC0" w:rsidRDefault="00E63777" w:rsidP="00071CC0">
      <w:pPr>
        <w:pStyle w:val="Heading2"/>
        <w:rPr>
          <w:rFonts w:eastAsia="Arial" w:cs="Times New Roman"/>
          <w:b w:val="0"/>
          <w:color w:val="auto"/>
          <w:sz w:val="22"/>
          <w:szCs w:val="22"/>
        </w:rPr>
      </w:pPr>
      <w:r w:rsidRPr="00E63777">
        <w:rPr>
          <w:rFonts w:eastAsia="Arial" w:cs="Times New Roman"/>
          <w:b w:val="0"/>
          <w:color w:val="auto"/>
          <w:sz w:val="22"/>
          <w:szCs w:val="22"/>
        </w:rPr>
        <w:t xml:space="preserve">Your task is to </w:t>
      </w:r>
      <w:r w:rsidR="00E10282" w:rsidRPr="00E10282">
        <w:rPr>
          <w:rFonts w:eastAsia="Arial" w:cs="Times New Roman"/>
          <w:bCs/>
          <w:color w:val="auto"/>
          <w:sz w:val="22"/>
          <w:szCs w:val="22"/>
        </w:rPr>
        <w:t>update</w:t>
      </w:r>
      <w:r w:rsidRPr="00E10282">
        <w:rPr>
          <w:rFonts w:eastAsia="Arial" w:cs="Times New Roman"/>
          <w:bCs/>
          <w:color w:val="auto"/>
          <w:sz w:val="22"/>
          <w:szCs w:val="22"/>
        </w:rPr>
        <w:t xml:space="preserve"> </w:t>
      </w:r>
      <w:r w:rsidR="00E10282" w:rsidRPr="00E10282">
        <w:rPr>
          <w:rFonts w:eastAsia="Arial" w:cs="Times New Roman"/>
          <w:bCs/>
          <w:color w:val="auto"/>
          <w:sz w:val="22"/>
          <w:szCs w:val="22"/>
        </w:rPr>
        <w:t xml:space="preserve">the </w:t>
      </w:r>
      <w:proofErr w:type="spellStart"/>
      <w:r w:rsidR="00E10282" w:rsidRPr="00E10282">
        <w:rPr>
          <w:rFonts w:eastAsia="Arial" w:cs="Times New Roman"/>
          <w:bCs/>
          <w:color w:val="auto"/>
          <w:sz w:val="22"/>
          <w:szCs w:val="22"/>
        </w:rPr>
        <w:t>gummybox_sales</w:t>
      </w:r>
      <w:proofErr w:type="spellEnd"/>
      <w:r w:rsidR="00E10282" w:rsidRPr="00E10282">
        <w:rPr>
          <w:rFonts w:eastAsia="Arial" w:cs="Times New Roman"/>
          <w:bCs/>
          <w:color w:val="auto"/>
          <w:sz w:val="22"/>
          <w:szCs w:val="22"/>
        </w:rPr>
        <w:t xml:space="preserve"> database to include </w:t>
      </w:r>
      <w:r w:rsidRPr="00E10282">
        <w:rPr>
          <w:rFonts w:eastAsia="Arial" w:cs="Times New Roman"/>
          <w:bCs/>
          <w:color w:val="auto"/>
          <w:sz w:val="22"/>
          <w:szCs w:val="22"/>
        </w:rPr>
        <w:t>reviews</w:t>
      </w:r>
      <w:r w:rsidRPr="00E63777">
        <w:rPr>
          <w:rFonts w:eastAsia="Arial" w:cs="Times New Roman"/>
          <w:b w:val="0"/>
          <w:color w:val="auto"/>
          <w:sz w:val="22"/>
          <w:szCs w:val="22"/>
        </w:rPr>
        <w:t>.</w:t>
      </w:r>
      <w:r w:rsidR="000426A0">
        <w:rPr>
          <w:rFonts w:eastAsia="Arial" w:cs="Times New Roman"/>
          <w:b w:val="0"/>
          <w:color w:val="auto"/>
          <w:sz w:val="22"/>
          <w:szCs w:val="22"/>
        </w:rPr>
        <w:t xml:space="preserve"> </w:t>
      </w:r>
      <w:r w:rsidR="00E10282">
        <w:rPr>
          <w:rFonts w:eastAsia="Arial" w:cs="Times New Roman"/>
          <w:b w:val="0"/>
          <w:color w:val="auto"/>
          <w:sz w:val="22"/>
          <w:szCs w:val="22"/>
        </w:rPr>
        <w:t>Y</w:t>
      </w:r>
      <w:r w:rsidR="000426A0">
        <w:rPr>
          <w:rFonts w:eastAsia="Arial" w:cs="Times New Roman"/>
          <w:b w:val="0"/>
          <w:color w:val="auto"/>
          <w:sz w:val="22"/>
          <w:szCs w:val="22"/>
        </w:rPr>
        <w:t xml:space="preserve">ou have established the following </w:t>
      </w:r>
      <w:r w:rsidR="00015722" w:rsidRPr="00E10282">
        <w:rPr>
          <w:rFonts w:eastAsia="Arial" w:cs="Times New Roman"/>
          <w:bCs/>
          <w:color w:val="auto"/>
          <w:sz w:val="22"/>
          <w:szCs w:val="22"/>
        </w:rPr>
        <w:t xml:space="preserve">specifications and </w:t>
      </w:r>
      <w:r w:rsidR="000426A0" w:rsidRPr="00E10282">
        <w:rPr>
          <w:rFonts w:eastAsia="Arial" w:cs="Times New Roman"/>
          <w:bCs/>
          <w:color w:val="auto"/>
          <w:sz w:val="22"/>
          <w:szCs w:val="22"/>
        </w:rPr>
        <w:t>rules</w:t>
      </w:r>
      <w:r w:rsidR="000426A0">
        <w:rPr>
          <w:rFonts w:eastAsia="Arial" w:cs="Times New Roman"/>
          <w:b w:val="0"/>
          <w:color w:val="auto"/>
          <w:sz w:val="22"/>
          <w:szCs w:val="22"/>
        </w:rPr>
        <w:t xml:space="preserve"> for the new tables and fields:</w:t>
      </w:r>
    </w:p>
    <w:p w14:paraId="27653ED0" w14:textId="3F033187" w:rsidR="00071CC0" w:rsidRPr="00071CC0" w:rsidRDefault="00071CC0" w:rsidP="00071CC0">
      <w:pPr>
        <w:pStyle w:val="ListParagraph"/>
        <w:numPr>
          <w:ilvl w:val="0"/>
          <w:numId w:val="22"/>
        </w:numPr>
      </w:pPr>
      <w:r>
        <w:rPr>
          <w:rFonts w:ascii="Times New Roman" w:hAnsi="Times New Roman"/>
        </w:rPr>
        <w:t xml:space="preserve">Reviews are associated </w:t>
      </w:r>
      <w:r w:rsidR="00CA10F0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Pr="00CA10F0">
        <w:rPr>
          <w:rFonts w:ascii="Times New Roman" w:hAnsi="Times New Roman"/>
        </w:rPr>
        <w:t>products</w:t>
      </w:r>
      <w:r>
        <w:rPr>
          <w:rFonts w:ascii="Times New Roman" w:hAnsi="Times New Roman"/>
        </w:rPr>
        <w:t xml:space="preserve"> and not orders.</w:t>
      </w:r>
    </w:p>
    <w:p w14:paraId="3B72ED60" w14:textId="2F6E4AD2" w:rsidR="00F93609" w:rsidRPr="00F93609" w:rsidRDefault="008A6EC4" w:rsidP="00F93609">
      <w:pPr>
        <w:pStyle w:val="ListParagraph"/>
        <w:numPr>
          <w:ilvl w:val="0"/>
          <w:numId w:val="22"/>
        </w:numPr>
      </w:pPr>
      <w:r>
        <w:rPr>
          <w:rFonts w:ascii="Times New Roman" w:hAnsi="Times New Roman"/>
        </w:rPr>
        <w:t>Only individual</w:t>
      </w:r>
      <w:r w:rsidR="00F93609">
        <w:rPr>
          <w:rFonts w:ascii="Times New Roman" w:hAnsi="Times New Roman"/>
        </w:rPr>
        <w:t xml:space="preserve"> gummies can receive reviews</w:t>
      </w:r>
      <w:r w:rsidR="00071CC0">
        <w:rPr>
          <w:rFonts w:ascii="Times New Roman" w:hAnsi="Times New Roman"/>
        </w:rPr>
        <w:t>.</w:t>
      </w:r>
    </w:p>
    <w:p w14:paraId="235C4C11" w14:textId="6E00DCB3" w:rsidR="000426A0" w:rsidRPr="008E505D" w:rsidRDefault="00F93609" w:rsidP="00481531">
      <w:pPr>
        <w:pStyle w:val="ListParagraph"/>
        <w:numPr>
          <w:ilvl w:val="0"/>
          <w:numId w:val="22"/>
        </w:numPr>
      </w:pPr>
      <w:r>
        <w:rPr>
          <w:rFonts w:ascii="Times New Roman" w:hAnsi="Times New Roman"/>
        </w:rPr>
        <w:t>Only registered customers are allowed to post gummy reviews</w:t>
      </w:r>
      <w:r w:rsidR="00071CC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321FAEF9" w14:textId="064D4BDF" w:rsidR="008E505D" w:rsidRPr="00F93609" w:rsidRDefault="008E505D" w:rsidP="00481531">
      <w:pPr>
        <w:pStyle w:val="ListParagraph"/>
        <w:numPr>
          <w:ilvl w:val="0"/>
          <w:numId w:val="22"/>
        </w:numPr>
      </w:pPr>
      <w:r>
        <w:rPr>
          <w:rFonts w:ascii="Times New Roman" w:hAnsi="Times New Roman"/>
        </w:rPr>
        <w:t xml:space="preserve">A customer cannot review the same product twice </w:t>
      </w:r>
    </w:p>
    <w:p w14:paraId="5690739C" w14:textId="519B3C4B" w:rsidR="007A6329" w:rsidRPr="007A6329" w:rsidRDefault="00E10282" w:rsidP="00015722">
      <w:pPr>
        <w:pStyle w:val="ListParagraph"/>
        <w:numPr>
          <w:ilvl w:val="0"/>
          <w:numId w:val="22"/>
        </w:numPr>
      </w:pPr>
      <w:r>
        <w:rPr>
          <w:rFonts w:ascii="Times New Roman" w:hAnsi="Times New Roman"/>
        </w:rPr>
        <w:t>Customer should be able to give a score between 0 and 5 to the product</w:t>
      </w:r>
      <w:r w:rsidR="007A6329">
        <w:rPr>
          <w:rFonts w:ascii="Times New Roman" w:hAnsi="Times New Roman"/>
        </w:rPr>
        <w:t>.</w:t>
      </w:r>
    </w:p>
    <w:p w14:paraId="29BCB543" w14:textId="38D26983" w:rsidR="00F93609" w:rsidRPr="00015722" w:rsidRDefault="000B6B4D" w:rsidP="00015722">
      <w:pPr>
        <w:pStyle w:val="ListParagraph"/>
        <w:numPr>
          <w:ilvl w:val="0"/>
          <w:numId w:val="22"/>
        </w:numPr>
      </w:pPr>
      <w:r>
        <w:rPr>
          <w:rFonts w:ascii="Times New Roman" w:hAnsi="Times New Roman"/>
        </w:rPr>
        <w:t>The customer should also be able to include a short text (max. 500 characters)</w:t>
      </w:r>
      <w:r w:rsidR="007A632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their reviews.</w:t>
      </w:r>
    </w:p>
    <w:p w14:paraId="391EFE49" w14:textId="575C32FC" w:rsidR="00981184" w:rsidRPr="0052617C" w:rsidRDefault="0052617C" w:rsidP="00E10282">
      <w:pPr>
        <w:pStyle w:val="Heading2"/>
        <w:spacing w:before="0"/>
        <w:rPr>
          <w:sz w:val="28"/>
          <w:szCs w:val="28"/>
        </w:rPr>
      </w:pPr>
      <w:r w:rsidRPr="0052617C">
        <w:rPr>
          <w:sz w:val="28"/>
          <w:szCs w:val="28"/>
        </w:rPr>
        <w:t>Instructions</w:t>
      </w:r>
    </w:p>
    <w:p w14:paraId="25A2C42A" w14:textId="70F56ECB" w:rsidR="00014B58" w:rsidRDefault="00014B58" w:rsidP="00014B58">
      <w:pPr>
        <w:rPr>
          <w:rFonts w:ascii="Times New Roman" w:hAnsi="Times New Roman"/>
        </w:rPr>
      </w:pPr>
      <w:r w:rsidRPr="0052617C">
        <w:rPr>
          <w:rFonts w:ascii="Times New Roman" w:hAnsi="Times New Roman"/>
          <w:b/>
          <w:bCs/>
        </w:rPr>
        <w:t>D</w:t>
      </w:r>
      <w:r w:rsidR="006C77BE" w:rsidRPr="0052617C">
        <w:rPr>
          <w:rFonts w:ascii="Times New Roman" w:hAnsi="Times New Roman"/>
          <w:b/>
          <w:bCs/>
        </w:rPr>
        <w:t>ownload the info6540_lab2.zip file</w:t>
      </w:r>
      <w:r w:rsidRPr="0052617C">
        <w:rPr>
          <w:rFonts w:ascii="Times New Roman" w:hAnsi="Times New Roman"/>
          <w:b/>
          <w:bCs/>
        </w:rPr>
        <w:t xml:space="preserve"> here: </w:t>
      </w:r>
      <w:hyperlink r:id="rId11" w:history="1">
        <w:r w:rsidR="001C58C3" w:rsidRPr="001F2C92">
          <w:rPr>
            <w:rStyle w:val="Hyperlink"/>
            <w:rFonts w:ascii="Times New Roman" w:hAnsi="Times New Roman"/>
          </w:rPr>
          <w:t>https://pmongeon.github.io/in</w:t>
        </w:r>
        <w:r w:rsidR="001C58C3" w:rsidRPr="001F2C92">
          <w:rPr>
            <w:rStyle w:val="Hyperlink"/>
            <w:rFonts w:ascii="Times New Roman" w:hAnsi="Times New Roman"/>
          </w:rPr>
          <w:t>f</w:t>
        </w:r>
        <w:r w:rsidR="001C58C3" w:rsidRPr="001F2C92">
          <w:rPr>
            <w:rStyle w:val="Hyperlink"/>
            <w:rFonts w:ascii="Times New Roman" w:hAnsi="Times New Roman"/>
          </w:rPr>
          <w:t>o6540/files/info6540_lab2.zip</w:t>
        </w:r>
      </w:hyperlink>
    </w:p>
    <w:p w14:paraId="13F92550" w14:textId="6F59FA48" w:rsidR="006C77BE" w:rsidRPr="00014B58" w:rsidRDefault="00014B58" w:rsidP="00014B5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8D2E53">
        <w:rPr>
          <w:rFonts w:ascii="Times New Roman" w:hAnsi="Times New Roman"/>
        </w:rPr>
        <w:t>file</w:t>
      </w:r>
      <w:r>
        <w:rPr>
          <w:rFonts w:ascii="Times New Roman" w:hAnsi="Times New Roman"/>
        </w:rPr>
        <w:t xml:space="preserve"> contains</w:t>
      </w:r>
      <w:r w:rsidR="008D2E53">
        <w:rPr>
          <w:rFonts w:ascii="Times New Roman" w:hAnsi="Times New Roman"/>
        </w:rPr>
        <w:t>:</w:t>
      </w:r>
      <w:r w:rsidR="006C77BE" w:rsidRPr="00014B58">
        <w:rPr>
          <w:rFonts w:ascii="Times New Roman" w:hAnsi="Times New Roman"/>
        </w:rPr>
        <w:tab/>
      </w:r>
    </w:p>
    <w:p w14:paraId="092EB654" w14:textId="4726FB47" w:rsidR="00014B58" w:rsidRDefault="00014B58" w:rsidP="00014B58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A word document with the database documentation (</w:t>
      </w:r>
      <w:r w:rsidR="00A33A1A">
        <w:rPr>
          <w:rFonts w:ascii="Times New Roman" w:hAnsi="Times New Roman"/>
        </w:rPr>
        <w:t>gummybox_sales</w:t>
      </w:r>
      <w:r>
        <w:rPr>
          <w:rFonts w:ascii="Times New Roman" w:hAnsi="Times New Roman"/>
        </w:rPr>
        <w:t>.</w:t>
      </w:r>
      <w:r w:rsidR="0098504F">
        <w:rPr>
          <w:rFonts w:ascii="Times New Roman" w:hAnsi="Times New Roman"/>
        </w:rPr>
        <w:t>docx)</w:t>
      </w:r>
      <w:r>
        <w:rPr>
          <w:rFonts w:ascii="Times New Roman" w:hAnsi="Times New Roman"/>
        </w:rPr>
        <w:t>.</w:t>
      </w:r>
    </w:p>
    <w:p w14:paraId="365BA59F" w14:textId="049F4E47" w:rsidR="0098504F" w:rsidRDefault="0098504F" w:rsidP="00014B58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F42EFA">
        <w:rPr>
          <w:rFonts w:ascii="Times New Roman" w:hAnsi="Times New Roman"/>
        </w:rPr>
        <w:t>n entity-relationship diagram designed with diagrams.net (</w:t>
      </w:r>
      <w:proofErr w:type="spellStart"/>
      <w:r w:rsidR="00A33A1A">
        <w:rPr>
          <w:rFonts w:ascii="Times New Roman" w:hAnsi="Times New Roman"/>
        </w:rPr>
        <w:t>gummybox_</w:t>
      </w:r>
      <w:proofErr w:type="gramStart"/>
      <w:r w:rsidR="00A33A1A">
        <w:rPr>
          <w:rFonts w:ascii="Times New Roman" w:hAnsi="Times New Roman"/>
        </w:rPr>
        <w:t>sales</w:t>
      </w:r>
      <w:r w:rsidR="00F42EFA">
        <w:rPr>
          <w:rFonts w:ascii="Times New Roman" w:hAnsi="Times New Roman"/>
        </w:rPr>
        <w:t>.</w:t>
      </w:r>
      <w:r w:rsidR="005D1FAA">
        <w:rPr>
          <w:rFonts w:ascii="Times New Roman" w:hAnsi="Times New Roman"/>
        </w:rPr>
        <w:t>drawio</w:t>
      </w:r>
      <w:proofErr w:type="spellEnd"/>
      <w:proofErr w:type="gramEnd"/>
      <w:r w:rsidR="005D1FAA">
        <w:rPr>
          <w:rFonts w:ascii="Times New Roman" w:hAnsi="Times New Roman"/>
        </w:rPr>
        <w:t>)</w:t>
      </w:r>
      <w:r w:rsidR="00C71846">
        <w:rPr>
          <w:rFonts w:ascii="Times New Roman" w:hAnsi="Times New Roman"/>
        </w:rPr>
        <w:t>.</w:t>
      </w:r>
    </w:p>
    <w:p w14:paraId="29EA3637" w14:textId="65DB49C7" w:rsidR="005D1FAA" w:rsidRDefault="005D1FAA" w:rsidP="00014B58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A database model built with MySQL workbench (</w:t>
      </w:r>
      <w:proofErr w:type="spellStart"/>
      <w:r w:rsidR="00A33A1A">
        <w:rPr>
          <w:rFonts w:ascii="Times New Roman" w:hAnsi="Times New Roman"/>
        </w:rPr>
        <w:t>gummybox_sales</w:t>
      </w:r>
      <w:r w:rsidR="00C71846">
        <w:rPr>
          <w:rFonts w:ascii="Times New Roman" w:hAnsi="Times New Roman"/>
        </w:rPr>
        <w:t>.mwb</w:t>
      </w:r>
      <w:proofErr w:type="spellEnd"/>
      <w:r>
        <w:rPr>
          <w:rFonts w:ascii="Times New Roman" w:hAnsi="Times New Roman"/>
        </w:rPr>
        <w:t>)</w:t>
      </w:r>
      <w:r w:rsidR="00C71846">
        <w:rPr>
          <w:rFonts w:ascii="Times New Roman" w:hAnsi="Times New Roman"/>
        </w:rPr>
        <w:t>.</w:t>
      </w:r>
    </w:p>
    <w:p w14:paraId="1BC4EF86" w14:textId="723FE4D6" w:rsidR="00AE6401" w:rsidRPr="0052617C" w:rsidRDefault="00542A06" w:rsidP="0052617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Add the necessary tables and fields to the </w:t>
      </w:r>
      <w:r w:rsidR="008D2E53" w:rsidRPr="0052617C">
        <w:rPr>
          <w:rFonts w:ascii="Times New Roman" w:hAnsi="Times New Roman"/>
          <w:b/>
          <w:bCs/>
        </w:rPr>
        <w:t>entity-relationship diagram</w:t>
      </w:r>
      <w:r w:rsidR="008B3A47">
        <w:rPr>
          <w:rFonts w:ascii="Times New Roman" w:hAnsi="Times New Roman"/>
          <w:b/>
          <w:bCs/>
        </w:rPr>
        <w:t xml:space="preserve"> </w:t>
      </w:r>
    </w:p>
    <w:p w14:paraId="16F7A1E9" w14:textId="299D3BBD" w:rsidR="00AE6401" w:rsidRPr="0052617C" w:rsidRDefault="00AE6401" w:rsidP="0052617C">
      <w:pPr>
        <w:rPr>
          <w:rFonts w:ascii="Times New Roman" w:hAnsi="Times New Roman"/>
        </w:rPr>
      </w:pPr>
      <w:r w:rsidRPr="0052617C">
        <w:rPr>
          <w:rFonts w:ascii="Times New Roman" w:hAnsi="Times New Roman"/>
        </w:rPr>
        <w:t xml:space="preserve">You can choose to </w:t>
      </w:r>
      <w:r w:rsidR="0052617C" w:rsidRPr="0052617C">
        <w:rPr>
          <w:rFonts w:ascii="Times New Roman" w:hAnsi="Times New Roman"/>
        </w:rPr>
        <w:t xml:space="preserve">update </w:t>
      </w:r>
      <w:r w:rsidRPr="0052617C">
        <w:rPr>
          <w:rFonts w:ascii="Times New Roman" w:hAnsi="Times New Roman"/>
        </w:rPr>
        <w:t xml:space="preserve">the diagrams.net version </w:t>
      </w:r>
      <w:r w:rsidRPr="0052617C">
        <w:rPr>
          <w:rFonts w:ascii="Times New Roman" w:hAnsi="Times New Roman"/>
          <w:b/>
          <w:bCs/>
        </w:rPr>
        <w:t>or</w:t>
      </w:r>
      <w:r w:rsidRPr="0052617C">
        <w:rPr>
          <w:rFonts w:ascii="Times New Roman" w:hAnsi="Times New Roman"/>
        </w:rPr>
        <w:t xml:space="preserve"> the </w:t>
      </w:r>
      <w:r w:rsidR="0052617C" w:rsidRPr="0052617C">
        <w:rPr>
          <w:rFonts w:ascii="Times New Roman" w:hAnsi="Times New Roman"/>
        </w:rPr>
        <w:t>MySQL workbench version.</w:t>
      </w:r>
    </w:p>
    <w:p w14:paraId="4454DEC6" w14:textId="64836251" w:rsidR="0052617C" w:rsidRPr="00923C0F" w:rsidRDefault="00923C0F" w:rsidP="0052617C">
      <w:pPr>
        <w:rPr>
          <w:rFonts w:ascii="Times New Roman" w:hAnsi="Times New Roman"/>
          <w:b/>
          <w:bCs/>
        </w:rPr>
      </w:pPr>
      <w:r w:rsidRPr="00923C0F">
        <w:rPr>
          <w:rFonts w:ascii="Times New Roman" w:hAnsi="Times New Roman"/>
          <w:b/>
          <w:bCs/>
        </w:rPr>
        <w:t>Add all the necessary tables to the db_documentation.docx file</w:t>
      </w:r>
      <w:r w:rsidR="008D2E53" w:rsidRPr="00923C0F">
        <w:rPr>
          <w:rFonts w:ascii="Times New Roman" w:hAnsi="Times New Roman"/>
          <w:b/>
          <w:bCs/>
        </w:rPr>
        <w:t xml:space="preserve"> </w:t>
      </w:r>
    </w:p>
    <w:p w14:paraId="6A1ECA2F" w14:textId="0D47D7D0" w:rsidR="00D30F59" w:rsidRDefault="00923C0F" w:rsidP="0039115B">
      <w:pPr>
        <w:rPr>
          <w:rFonts w:ascii="Times New Roman" w:hAnsi="Times New Roman"/>
        </w:rPr>
      </w:pPr>
      <w:r>
        <w:rPr>
          <w:rFonts w:ascii="Times New Roman" w:hAnsi="Times New Roman"/>
        </w:rPr>
        <w:t>Make sure to include</w:t>
      </w:r>
      <w:r w:rsidR="0039115B">
        <w:rPr>
          <w:rFonts w:ascii="Times New Roman" w:hAnsi="Times New Roman"/>
        </w:rPr>
        <w:t xml:space="preserve"> t</w:t>
      </w:r>
      <w:r>
        <w:rPr>
          <w:rFonts w:ascii="Times New Roman" w:hAnsi="Times New Roman"/>
        </w:rPr>
        <w:t xml:space="preserve">he </w:t>
      </w:r>
      <w:r w:rsidRPr="0039115B">
        <w:rPr>
          <w:rFonts w:ascii="Times New Roman" w:hAnsi="Times New Roman"/>
          <w:b/>
          <w:bCs/>
        </w:rPr>
        <w:t>names</w:t>
      </w:r>
      <w:r>
        <w:rPr>
          <w:rFonts w:ascii="Times New Roman" w:hAnsi="Times New Roman"/>
        </w:rPr>
        <w:t xml:space="preserve"> </w:t>
      </w:r>
      <w:r w:rsidR="0039115B">
        <w:rPr>
          <w:rFonts w:ascii="Times New Roman" w:hAnsi="Times New Roman"/>
        </w:rPr>
        <w:t xml:space="preserve">and </w:t>
      </w:r>
      <w:r w:rsidR="0039115B" w:rsidRPr="0039115B">
        <w:rPr>
          <w:rFonts w:ascii="Times New Roman" w:hAnsi="Times New Roman"/>
          <w:b/>
          <w:bCs/>
        </w:rPr>
        <w:t>descriptions</w:t>
      </w:r>
      <w:r w:rsidR="0039115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of </w:t>
      </w:r>
      <w:r w:rsidR="008B3A47">
        <w:rPr>
          <w:rFonts w:ascii="Times New Roman" w:hAnsi="Times New Roman"/>
        </w:rPr>
        <w:t>your table(s) and fields</w:t>
      </w:r>
      <w:r w:rsidR="0039115B">
        <w:rPr>
          <w:rFonts w:ascii="Times New Roman" w:hAnsi="Times New Roman"/>
        </w:rPr>
        <w:t xml:space="preserve">, and the </w:t>
      </w:r>
      <w:r w:rsidR="0039115B" w:rsidRPr="0039115B">
        <w:rPr>
          <w:rFonts w:ascii="Times New Roman" w:hAnsi="Times New Roman"/>
          <w:b/>
          <w:bCs/>
        </w:rPr>
        <w:t>data type</w:t>
      </w:r>
      <w:r w:rsidR="0039115B">
        <w:rPr>
          <w:rFonts w:ascii="Times New Roman" w:hAnsi="Times New Roman"/>
        </w:rPr>
        <w:t xml:space="preserve"> of your fields.</w:t>
      </w:r>
    </w:p>
    <w:p w14:paraId="1A730B7A" w14:textId="0E29ED57" w:rsidR="00D27FA7" w:rsidRPr="00D27FA7" w:rsidRDefault="00D27FA7" w:rsidP="00D27FA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Note: for your </w:t>
      </w:r>
      <w:r w:rsidRPr="00247A44">
        <w:rPr>
          <w:rFonts w:ascii="Times New Roman" w:hAnsi="Times New Roman"/>
          <w:b/>
          <w:bCs/>
        </w:rPr>
        <w:t>foreign keys</w:t>
      </w:r>
      <w:r>
        <w:rPr>
          <w:rFonts w:ascii="Times New Roman" w:hAnsi="Times New Roman"/>
        </w:rPr>
        <w:t xml:space="preserve">, make sure to use the same </w:t>
      </w:r>
      <w:r w:rsidR="00785081">
        <w:rPr>
          <w:rFonts w:ascii="Times New Roman" w:hAnsi="Times New Roman"/>
        </w:rPr>
        <w:t xml:space="preserve">data type as the primary key of the referenced table. </w:t>
      </w:r>
      <w:r w:rsidR="00FD14B6">
        <w:rPr>
          <w:rFonts w:ascii="Times New Roman" w:hAnsi="Times New Roman"/>
        </w:rPr>
        <w:t>Use this format for the description</w:t>
      </w:r>
      <w:r w:rsidR="007B3EAB">
        <w:rPr>
          <w:rFonts w:ascii="Times New Roman" w:hAnsi="Times New Roman"/>
        </w:rPr>
        <w:t>: “</w:t>
      </w:r>
      <w:r w:rsidR="007B3EAB" w:rsidRPr="00247A44">
        <w:rPr>
          <w:rFonts w:ascii="Times New Roman" w:hAnsi="Times New Roman"/>
          <w:b/>
          <w:bCs/>
        </w:rPr>
        <w:t xml:space="preserve">Foreign key referring to the </w:t>
      </w:r>
      <w:r w:rsidR="00FD14B6" w:rsidRPr="00247A44">
        <w:rPr>
          <w:rFonts w:ascii="Times New Roman" w:hAnsi="Times New Roman"/>
          <w:b/>
          <w:bCs/>
        </w:rPr>
        <w:t>[name of table] table.</w:t>
      </w:r>
      <w:r w:rsidR="00FD14B6" w:rsidRPr="00247A44">
        <w:rPr>
          <w:rFonts w:ascii="Times New Roman" w:hAnsi="Times New Roman"/>
        </w:rPr>
        <w:t>”</w:t>
      </w:r>
    </w:p>
    <w:p w14:paraId="3A406AFD" w14:textId="41EB1B2A" w:rsidR="005474DF" w:rsidRDefault="005474DF" w:rsidP="005474DF">
      <w:pPr>
        <w:pStyle w:val="Heading2"/>
      </w:pPr>
      <w:r>
        <w:t xml:space="preserve">To deposit on Brightspace by </w:t>
      </w:r>
      <w:r w:rsidR="00EA0430">
        <w:t>February</w:t>
      </w:r>
      <w:r>
        <w:t xml:space="preserve"> </w:t>
      </w:r>
      <w:proofErr w:type="gramStart"/>
      <w:r w:rsidR="00816789">
        <w:t>21</w:t>
      </w:r>
      <w:r w:rsidR="00E41A45">
        <w:rPr>
          <w:vertAlign w:val="superscript"/>
        </w:rPr>
        <w:t>th</w:t>
      </w:r>
      <w:proofErr w:type="gramEnd"/>
      <w:r w:rsidR="00A06BAA">
        <w:t>,</w:t>
      </w:r>
      <w:r w:rsidR="002B49CB">
        <w:t xml:space="preserve"> </w:t>
      </w:r>
      <w:r>
        <w:t>202</w:t>
      </w:r>
      <w:r w:rsidR="00B531A2">
        <w:t>2</w:t>
      </w:r>
      <w:r>
        <w:t xml:space="preserve"> at 11:59 pm</w:t>
      </w:r>
      <w:r w:rsidR="00F73780">
        <w:t>:</w:t>
      </w:r>
    </w:p>
    <w:p w14:paraId="2C93941A" w14:textId="6A2F29E6" w:rsidR="00E837B1" w:rsidRPr="00E56248" w:rsidRDefault="00E56248" w:rsidP="002B49CB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lang w:eastAsia="en-CA"/>
        </w:rPr>
        <w:t>The</w:t>
      </w:r>
      <w:r w:rsidR="00A06BAA">
        <w:rPr>
          <w:rFonts w:ascii="Times New Roman" w:hAnsi="Times New Roman"/>
          <w:lang w:eastAsia="en-CA"/>
        </w:rPr>
        <w:t xml:space="preserve"> updated </w:t>
      </w:r>
      <w:r w:rsidR="00542A06">
        <w:rPr>
          <w:rFonts w:ascii="Times New Roman" w:hAnsi="Times New Roman"/>
          <w:lang w:eastAsia="en-CA"/>
        </w:rPr>
        <w:t>entity relationship diagram</w:t>
      </w:r>
      <w:r w:rsidR="00A06BAA">
        <w:rPr>
          <w:rFonts w:ascii="Times New Roman" w:hAnsi="Times New Roman"/>
          <w:lang w:eastAsia="en-CA"/>
        </w:rPr>
        <w:t xml:space="preserve"> </w:t>
      </w:r>
      <w:proofErr w:type="gramStart"/>
      <w:r w:rsidR="00542A06">
        <w:rPr>
          <w:rFonts w:ascii="Times New Roman" w:hAnsi="Times New Roman"/>
          <w:lang w:eastAsia="en-CA"/>
        </w:rPr>
        <w:t>(.</w:t>
      </w:r>
      <w:proofErr w:type="spellStart"/>
      <w:r w:rsidR="00542A06">
        <w:rPr>
          <w:rFonts w:ascii="Times New Roman" w:hAnsi="Times New Roman"/>
          <w:lang w:eastAsia="en-CA"/>
        </w:rPr>
        <w:t>drawio</w:t>
      </w:r>
      <w:proofErr w:type="spellEnd"/>
      <w:proofErr w:type="gramEnd"/>
      <w:r w:rsidR="00542A06">
        <w:rPr>
          <w:rFonts w:ascii="Times New Roman" w:hAnsi="Times New Roman"/>
          <w:lang w:eastAsia="en-CA"/>
        </w:rPr>
        <w:t xml:space="preserve"> </w:t>
      </w:r>
      <w:r w:rsidR="00542A06" w:rsidRPr="000A4217">
        <w:rPr>
          <w:rFonts w:ascii="Times New Roman" w:hAnsi="Times New Roman"/>
          <w:b/>
          <w:bCs/>
          <w:lang w:eastAsia="en-CA"/>
        </w:rPr>
        <w:t>or</w:t>
      </w:r>
      <w:r w:rsidR="00542A06">
        <w:rPr>
          <w:rFonts w:ascii="Times New Roman" w:hAnsi="Times New Roman"/>
          <w:lang w:eastAsia="en-CA"/>
        </w:rPr>
        <w:t xml:space="preserve"> .</w:t>
      </w:r>
      <w:proofErr w:type="spellStart"/>
      <w:r w:rsidR="00542A06">
        <w:rPr>
          <w:rFonts w:ascii="Times New Roman" w:hAnsi="Times New Roman"/>
          <w:lang w:eastAsia="en-CA"/>
        </w:rPr>
        <w:t>mwb</w:t>
      </w:r>
      <w:proofErr w:type="spellEnd"/>
      <w:r w:rsidR="00542A06">
        <w:rPr>
          <w:rFonts w:ascii="Times New Roman" w:hAnsi="Times New Roman"/>
          <w:lang w:eastAsia="en-CA"/>
        </w:rPr>
        <w:t xml:space="preserve"> file)</w:t>
      </w:r>
      <w:r>
        <w:rPr>
          <w:rFonts w:ascii="Times New Roman" w:hAnsi="Times New Roman"/>
          <w:lang w:eastAsia="en-CA"/>
        </w:rPr>
        <w:t xml:space="preserve">. </w:t>
      </w:r>
    </w:p>
    <w:p w14:paraId="13976DB0" w14:textId="06C59F68" w:rsidR="00E56248" w:rsidRPr="00246A3A" w:rsidRDefault="00E56248" w:rsidP="002B49CB">
      <w:pPr>
        <w:pStyle w:val="ListParagraph"/>
        <w:numPr>
          <w:ilvl w:val="0"/>
          <w:numId w:val="17"/>
        </w:numPr>
        <w:spacing w:after="12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The updated documentation </w:t>
      </w:r>
      <w:r w:rsidR="000D1A22">
        <w:rPr>
          <w:rFonts w:ascii="Times New Roman" w:hAnsi="Times New Roman"/>
        </w:rPr>
        <w:t xml:space="preserve">for the </w:t>
      </w:r>
      <w:proofErr w:type="spellStart"/>
      <w:r w:rsidR="000D1A22">
        <w:rPr>
          <w:rFonts w:ascii="Times New Roman" w:hAnsi="Times New Roman"/>
        </w:rPr>
        <w:t>gummybox_sales</w:t>
      </w:r>
      <w:proofErr w:type="spellEnd"/>
      <w:r w:rsidR="000D1A22">
        <w:rPr>
          <w:rFonts w:ascii="Times New Roman" w:hAnsi="Times New Roman"/>
        </w:rPr>
        <w:t xml:space="preserve"> database. (.docx file). </w:t>
      </w:r>
    </w:p>
    <w:p w14:paraId="6564B3CD" w14:textId="77777777" w:rsidR="005474DF" w:rsidRDefault="005474DF" w:rsidP="005474DF">
      <w:pPr>
        <w:pStyle w:val="Heading2"/>
      </w:pPr>
      <w:r>
        <w:t>Grade calculation</w:t>
      </w:r>
    </w:p>
    <w:p w14:paraId="35C4BC1F" w14:textId="58E5AF91" w:rsidR="00370F39" w:rsidRPr="00370F39" w:rsidRDefault="001F63E2" w:rsidP="00370F39">
      <w:pPr>
        <w:pStyle w:val="ListParagraph"/>
        <w:numPr>
          <w:ilvl w:val="0"/>
          <w:numId w:val="15"/>
        </w:numPr>
        <w:spacing w:after="0" w:line="240" w:lineRule="auto"/>
        <w:ind w:left="714" w:hanging="357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AF17DC">
        <w:rPr>
          <w:rFonts w:ascii="Times New Roman" w:hAnsi="Times New Roman"/>
        </w:rPr>
        <w:t xml:space="preserve">updated database design is valid </w:t>
      </w:r>
      <w:r w:rsidR="001909B8">
        <w:rPr>
          <w:rFonts w:ascii="Times New Roman" w:hAnsi="Times New Roman"/>
        </w:rPr>
        <w:t>(</w:t>
      </w:r>
      <w:r w:rsidR="00AF17DC">
        <w:rPr>
          <w:rFonts w:ascii="Times New Roman" w:hAnsi="Times New Roman"/>
        </w:rPr>
        <w:t>2.5</w:t>
      </w:r>
      <w:r w:rsidR="001909B8">
        <w:rPr>
          <w:rFonts w:ascii="Times New Roman" w:hAnsi="Times New Roman"/>
        </w:rPr>
        <w:t xml:space="preserve"> points)</w:t>
      </w:r>
    </w:p>
    <w:p w14:paraId="121C8173" w14:textId="3E58134C" w:rsidR="00370F39" w:rsidRDefault="00370F39" w:rsidP="00370F39">
      <w:pPr>
        <w:pStyle w:val="ListParagraph"/>
        <w:numPr>
          <w:ilvl w:val="0"/>
          <w:numId w:val="15"/>
        </w:numPr>
        <w:spacing w:after="0" w:line="240" w:lineRule="auto"/>
        <w:ind w:left="714" w:hanging="357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The fields included are relevant for the purpose of the new table(s) (2.5 points)</w:t>
      </w:r>
    </w:p>
    <w:p w14:paraId="6352AA3E" w14:textId="7E34847F" w:rsidR="005474DF" w:rsidRDefault="00AF17DC" w:rsidP="005474DF">
      <w:pPr>
        <w:pStyle w:val="ListParagraph"/>
        <w:numPr>
          <w:ilvl w:val="0"/>
          <w:numId w:val="15"/>
        </w:numPr>
        <w:spacing w:after="0" w:line="240" w:lineRule="auto"/>
        <w:ind w:left="714" w:hanging="357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370F39">
        <w:rPr>
          <w:rFonts w:ascii="Times New Roman" w:hAnsi="Times New Roman"/>
        </w:rPr>
        <w:t xml:space="preserve">stated </w:t>
      </w:r>
      <w:r>
        <w:rPr>
          <w:rFonts w:ascii="Times New Roman" w:hAnsi="Times New Roman"/>
        </w:rPr>
        <w:t>database rules</w:t>
      </w:r>
      <w:r w:rsidR="00370F39">
        <w:rPr>
          <w:rFonts w:ascii="Times New Roman" w:hAnsi="Times New Roman"/>
        </w:rPr>
        <w:t xml:space="preserve"> are respected</w:t>
      </w:r>
      <w:r>
        <w:rPr>
          <w:rFonts w:ascii="Times New Roman" w:hAnsi="Times New Roman"/>
        </w:rPr>
        <w:t xml:space="preserve"> (2</w:t>
      </w:r>
      <w:r w:rsidR="00370F39">
        <w:rPr>
          <w:rFonts w:ascii="Times New Roman" w:hAnsi="Times New Roman"/>
        </w:rPr>
        <w:t xml:space="preserve"> points</w:t>
      </w:r>
      <w:r>
        <w:rPr>
          <w:rFonts w:ascii="Times New Roman" w:hAnsi="Times New Roman"/>
        </w:rPr>
        <w:t>)</w:t>
      </w:r>
    </w:p>
    <w:p w14:paraId="61E5E286" w14:textId="29C0F8F5" w:rsidR="00370F39" w:rsidRDefault="00370F39" w:rsidP="005474DF">
      <w:pPr>
        <w:pStyle w:val="ListParagraph"/>
        <w:numPr>
          <w:ilvl w:val="0"/>
          <w:numId w:val="15"/>
        </w:numPr>
        <w:spacing w:after="0" w:line="240" w:lineRule="auto"/>
        <w:ind w:left="714" w:hanging="357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The chosen data types are appropriate (1 point)</w:t>
      </w:r>
    </w:p>
    <w:p w14:paraId="498D4611" w14:textId="7C24761A" w:rsidR="003D1FA4" w:rsidRPr="001909B8" w:rsidRDefault="00370F39" w:rsidP="001909B8">
      <w:pPr>
        <w:pStyle w:val="ListParagraph"/>
        <w:numPr>
          <w:ilvl w:val="0"/>
          <w:numId w:val="15"/>
        </w:numPr>
        <w:spacing w:after="0" w:line="240" w:lineRule="auto"/>
        <w:ind w:left="714" w:hanging="357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The documentation is complete and clear (2 points)</w:t>
      </w:r>
    </w:p>
    <w:sectPr w:rsidR="003D1FA4" w:rsidRPr="001909B8" w:rsidSect="00406D50">
      <w:headerReference w:type="default" r:id="rId12"/>
      <w:footerReference w:type="default" r:id="rId13"/>
      <w:headerReference w:type="first" r:id="rId14"/>
      <w:pgSz w:w="12240" w:h="15840" w:code="1"/>
      <w:pgMar w:top="1440" w:right="1440" w:bottom="1440" w:left="1440" w:header="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E2453" w14:textId="77777777" w:rsidR="002F0257" w:rsidRDefault="002F0257" w:rsidP="00C8231E">
      <w:r>
        <w:separator/>
      </w:r>
    </w:p>
  </w:endnote>
  <w:endnote w:type="continuationSeparator" w:id="0">
    <w:p w14:paraId="2B6E6CC2" w14:textId="77777777" w:rsidR="002F0257" w:rsidRDefault="002F0257" w:rsidP="00C8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63E5" w14:textId="77777777" w:rsidR="00517DA4" w:rsidRDefault="00517DA4" w:rsidP="00461E61">
    <w:pPr>
      <w:pStyle w:val="Arial11ptLetter"/>
    </w:pPr>
    <w:r w:rsidRPr="00C8231E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C8231E">
      <w:t xml:space="preserve"> of </w:t>
    </w:r>
    <w:fldSimple w:instr=" NUMPAGES  ">
      <w:r w:rsidR="003E1E5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3AEFE" w14:textId="77777777" w:rsidR="002F0257" w:rsidRDefault="002F0257" w:rsidP="00C8231E">
      <w:r>
        <w:separator/>
      </w:r>
    </w:p>
  </w:footnote>
  <w:footnote w:type="continuationSeparator" w:id="0">
    <w:p w14:paraId="6AA5F603" w14:textId="77777777" w:rsidR="002F0257" w:rsidRDefault="002F0257" w:rsidP="00C82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A598" w14:textId="6FDD2E2F" w:rsidR="00DC58F7" w:rsidRDefault="00DC58F7">
    <w:pPr>
      <w:pStyle w:val="Header"/>
    </w:pPr>
  </w:p>
  <w:p w14:paraId="1166CA33" w14:textId="77777777" w:rsidR="00DC58F7" w:rsidRDefault="00DC58F7">
    <w:pPr>
      <w:pStyle w:val="Header"/>
    </w:pPr>
  </w:p>
  <w:p w14:paraId="39E183D4" w14:textId="77777777" w:rsidR="00DC58F7" w:rsidRDefault="00DC58F7">
    <w:pPr>
      <w:pStyle w:val="Header"/>
    </w:pPr>
  </w:p>
  <w:p w14:paraId="2C8B6E92" w14:textId="463E532E" w:rsidR="00DC58F7" w:rsidRDefault="00DC58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5B4B3" w14:textId="0FCAC322" w:rsidR="002540E9" w:rsidRDefault="002540E9">
    <w:pPr>
      <w:pStyle w:val="Header"/>
    </w:pPr>
  </w:p>
  <w:p w14:paraId="70AC9F14" w14:textId="295FB728" w:rsidR="002540E9" w:rsidRDefault="002540E9">
    <w:pPr>
      <w:pStyle w:val="Header"/>
    </w:pPr>
  </w:p>
  <w:p w14:paraId="798F2A02" w14:textId="044B862B" w:rsidR="002540E9" w:rsidRDefault="002540E9">
    <w:pPr>
      <w:pStyle w:val="Header"/>
    </w:pPr>
  </w:p>
  <w:p w14:paraId="6066C169" w14:textId="4427224E" w:rsidR="002540E9" w:rsidRDefault="002540E9">
    <w:pPr>
      <w:pStyle w:val="Header"/>
    </w:pPr>
    <w:r>
      <w:rPr>
        <w:noProof/>
      </w:rPr>
      <w:drawing>
        <wp:inline distT="0" distB="0" distL="0" distR="0" wp14:anchorId="2C5BF33D" wp14:editId="2C39DC9F">
          <wp:extent cx="2527535" cy="503654"/>
          <wp:effectExtent l="0" t="0" r="635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5 DAL-Management.SIM-Blk_white background.jpg"/>
                  <pic:cNvPicPr/>
                </pic:nvPicPr>
                <pic:blipFill rotWithShape="1">
                  <a:blip r:embed="rId1"/>
                  <a:srcRect b="44457"/>
                  <a:stretch/>
                </pic:blipFill>
                <pic:spPr bwMode="auto">
                  <a:xfrm>
                    <a:off x="0" y="0"/>
                    <a:ext cx="2546286" cy="5073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3262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B9C6D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E9488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946F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E44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2"/>
    <w:multiLevelType w:val="singleLevel"/>
    <w:tmpl w:val="E4B6A2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454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CF65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FF229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5A083F"/>
    <w:multiLevelType w:val="hybridMultilevel"/>
    <w:tmpl w:val="01322662"/>
    <w:lvl w:ilvl="0" w:tplc="B9A217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80E9C"/>
    <w:multiLevelType w:val="hybridMultilevel"/>
    <w:tmpl w:val="75D25730"/>
    <w:lvl w:ilvl="0" w:tplc="B9A217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DA70AF"/>
    <w:multiLevelType w:val="hybridMultilevel"/>
    <w:tmpl w:val="E6D4D0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F27A3"/>
    <w:multiLevelType w:val="hybridMultilevel"/>
    <w:tmpl w:val="BD18D5B2"/>
    <w:lvl w:ilvl="0" w:tplc="5A0632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550A4"/>
    <w:multiLevelType w:val="hybridMultilevel"/>
    <w:tmpl w:val="F20423E0"/>
    <w:lvl w:ilvl="0" w:tplc="B9A217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32180"/>
    <w:multiLevelType w:val="hybridMultilevel"/>
    <w:tmpl w:val="DDDE4674"/>
    <w:lvl w:ilvl="0" w:tplc="B9A217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1055D"/>
    <w:multiLevelType w:val="hybridMultilevel"/>
    <w:tmpl w:val="FACADE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908E6"/>
    <w:multiLevelType w:val="hybridMultilevel"/>
    <w:tmpl w:val="C37A9324"/>
    <w:lvl w:ilvl="0" w:tplc="5A0632C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04571"/>
    <w:multiLevelType w:val="hybridMultilevel"/>
    <w:tmpl w:val="E7EE59F2"/>
    <w:lvl w:ilvl="0" w:tplc="5A0632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655B9"/>
    <w:multiLevelType w:val="hybridMultilevel"/>
    <w:tmpl w:val="43E282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A6BBB"/>
    <w:multiLevelType w:val="hybridMultilevel"/>
    <w:tmpl w:val="48509C72"/>
    <w:lvl w:ilvl="0" w:tplc="CB2E33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D290A"/>
    <w:multiLevelType w:val="hybridMultilevel"/>
    <w:tmpl w:val="CDF25E40"/>
    <w:lvl w:ilvl="0" w:tplc="5A0632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1008C"/>
    <w:multiLevelType w:val="hybridMultilevel"/>
    <w:tmpl w:val="14FEB7AA"/>
    <w:lvl w:ilvl="0" w:tplc="7BB67ADE">
      <w:start w:val="2021"/>
      <w:numFmt w:val="bullet"/>
      <w:lvlText w:val="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13"/>
  </w:num>
  <w:num w:numId="11">
    <w:abstractNumId w:val="10"/>
  </w:num>
  <w:num w:numId="12">
    <w:abstractNumId w:val="14"/>
  </w:num>
  <w:num w:numId="13">
    <w:abstractNumId w:val="20"/>
  </w:num>
  <w:num w:numId="14">
    <w:abstractNumId w:val="18"/>
  </w:num>
  <w:num w:numId="15">
    <w:abstractNumId w:val="12"/>
  </w:num>
  <w:num w:numId="16">
    <w:abstractNumId w:val="21"/>
  </w:num>
  <w:num w:numId="17">
    <w:abstractNumId w:val="9"/>
  </w:num>
  <w:num w:numId="18">
    <w:abstractNumId w:val="15"/>
  </w:num>
  <w:num w:numId="19">
    <w:abstractNumId w:val="11"/>
  </w:num>
  <w:num w:numId="20">
    <w:abstractNumId w:val="19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ocumentProtection w:edit="readOnly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yMDI0tDA0Nzc3MDVT0lEKTi0uzszPAykwNKsFAHwuiy8tAAAA"/>
  </w:docVars>
  <w:rsids>
    <w:rsidRoot w:val="003E1E5C"/>
    <w:rsid w:val="00014B58"/>
    <w:rsid w:val="00015722"/>
    <w:rsid w:val="00020426"/>
    <w:rsid w:val="000218B6"/>
    <w:rsid w:val="00026E22"/>
    <w:rsid w:val="00027674"/>
    <w:rsid w:val="000327ED"/>
    <w:rsid w:val="00036E9E"/>
    <w:rsid w:val="000426A0"/>
    <w:rsid w:val="00043763"/>
    <w:rsid w:val="0004494B"/>
    <w:rsid w:val="00045B05"/>
    <w:rsid w:val="000612F5"/>
    <w:rsid w:val="00065CD8"/>
    <w:rsid w:val="00071CC0"/>
    <w:rsid w:val="000739D3"/>
    <w:rsid w:val="00084137"/>
    <w:rsid w:val="000850DB"/>
    <w:rsid w:val="000A4217"/>
    <w:rsid w:val="000B6809"/>
    <w:rsid w:val="000B6B4D"/>
    <w:rsid w:val="000D12BB"/>
    <w:rsid w:val="000D1A22"/>
    <w:rsid w:val="000E5435"/>
    <w:rsid w:val="000F22E3"/>
    <w:rsid w:val="000F7C33"/>
    <w:rsid w:val="00101FA7"/>
    <w:rsid w:val="001076D4"/>
    <w:rsid w:val="00117D48"/>
    <w:rsid w:val="00124A08"/>
    <w:rsid w:val="001522F6"/>
    <w:rsid w:val="00152C7C"/>
    <w:rsid w:val="00161AE2"/>
    <w:rsid w:val="00180577"/>
    <w:rsid w:val="0018653E"/>
    <w:rsid w:val="001909B8"/>
    <w:rsid w:val="00190BEA"/>
    <w:rsid w:val="0019209A"/>
    <w:rsid w:val="00194F4C"/>
    <w:rsid w:val="0019642F"/>
    <w:rsid w:val="001C33A7"/>
    <w:rsid w:val="001C58C3"/>
    <w:rsid w:val="001D2D05"/>
    <w:rsid w:val="001E7A18"/>
    <w:rsid w:val="001F147D"/>
    <w:rsid w:val="001F1C75"/>
    <w:rsid w:val="001F63E2"/>
    <w:rsid w:val="0020754C"/>
    <w:rsid w:val="00214051"/>
    <w:rsid w:val="00214F8A"/>
    <w:rsid w:val="00216CD8"/>
    <w:rsid w:val="002171CB"/>
    <w:rsid w:val="00220A9B"/>
    <w:rsid w:val="00225894"/>
    <w:rsid w:val="00234DFF"/>
    <w:rsid w:val="002360A4"/>
    <w:rsid w:val="002464C4"/>
    <w:rsid w:val="00246A3A"/>
    <w:rsid w:val="00247A44"/>
    <w:rsid w:val="00250F12"/>
    <w:rsid w:val="002511C2"/>
    <w:rsid w:val="00252A07"/>
    <w:rsid w:val="002540E9"/>
    <w:rsid w:val="00257732"/>
    <w:rsid w:val="00270FDF"/>
    <w:rsid w:val="00277B6A"/>
    <w:rsid w:val="002815E6"/>
    <w:rsid w:val="002A0B99"/>
    <w:rsid w:val="002A61B8"/>
    <w:rsid w:val="002A768E"/>
    <w:rsid w:val="002B1264"/>
    <w:rsid w:val="002B2C44"/>
    <w:rsid w:val="002B2E90"/>
    <w:rsid w:val="002B49CB"/>
    <w:rsid w:val="002C1E15"/>
    <w:rsid w:val="002C4489"/>
    <w:rsid w:val="002C5C50"/>
    <w:rsid w:val="002D719C"/>
    <w:rsid w:val="002E0BF2"/>
    <w:rsid w:val="002E3CAE"/>
    <w:rsid w:val="002F0257"/>
    <w:rsid w:val="00300887"/>
    <w:rsid w:val="003022CB"/>
    <w:rsid w:val="003110B0"/>
    <w:rsid w:val="00325168"/>
    <w:rsid w:val="00334DB6"/>
    <w:rsid w:val="003360F2"/>
    <w:rsid w:val="003516D3"/>
    <w:rsid w:val="00352BC4"/>
    <w:rsid w:val="00356ED6"/>
    <w:rsid w:val="003614DE"/>
    <w:rsid w:val="00362C73"/>
    <w:rsid w:val="00367737"/>
    <w:rsid w:val="00370D11"/>
    <w:rsid w:val="00370F39"/>
    <w:rsid w:val="003764C2"/>
    <w:rsid w:val="00384488"/>
    <w:rsid w:val="0039115B"/>
    <w:rsid w:val="003A5513"/>
    <w:rsid w:val="003A75E3"/>
    <w:rsid w:val="003B0EB4"/>
    <w:rsid w:val="003C33D8"/>
    <w:rsid w:val="003D1FA4"/>
    <w:rsid w:val="003D4EE1"/>
    <w:rsid w:val="003E1E5C"/>
    <w:rsid w:val="003E6182"/>
    <w:rsid w:val="003E6534"/>
    <w:rsid w:val="003F1F6C"/>
    <w:rsid w:val="0040599C"/>
    <w:rsid w:val="00406D50"/>
    <w:rsid w:val="00407810"/>
    <w:rsid w:val="004121C8"/>
    <w:rsid w:val="00415E3B"/>
    <w:rsid w:val="00421DB2"/>
    <w:rsid w:val="0042357B"/>
    <w:rsid w:val="004276E6"/>
    <w:rsid w:val="0043647A"/>
    <w:rsid w:val="004473A7"/>
    <w:rsid w:val="00461E61"/>
    <w:rsid w:val="00465257"/>
    <w:rsid w:val="004675D0"/>
    <w:rsid w:val="00481531"/>
    <w:rsid w:val="0048459D"/>
    <w:rsid w:val="00495321"/>
    <w:rsid w:val="004B67C3"/>
    <w:rsid w:val="004D2F92"/>
    <w:rsid w:val="004E2626"/>
    <w:rsid w:val="004E73DF"/>
    <w:rsid w:val="004F5485"/>
    <w:rsid w:val="005015E6"/>
    <w:rsid w:val="00502840"/>
    <w:rsid w:val="005074BD"/>
    <w:rsid w:val="00513EBE"/>
    <w:rsid w:val="00517DA4"/>
    <w:rsid w:val="00525361"/>
    <w:rsid w:val="0052617C"/>
    <w:rsid w:val="005357CA"/>
    <w:rsid w:val="00537258"/>
    <w:rsid w:val="00542A06"/>
    <w:rsid w:val="005474DF"/>
    <w:rsid w:val="005575F8"/>
    <w:rsid w:val="00565643"/>
    <w:rsid w:val="00573AD7"/>
    <w:rsid w:val="00573D89"/>
    <w:rsid w:val="00575777"/>
    <w:rsid w:val="00577904"/>
    <w:rsid w:val="00584378"/>
    <w:rsid w:val="005959CB"/>
    <w:rsid w:val="005C46FD"/>
    <w:rsid w:val="005D1FAA"/>
    <w:rsid w:val="0061023C"/>
    <w:rsid w:val="00611D3C"/>
    <w:rsid w:val="0062193C"/>
    <w:rsid w:val="00622435"/>
    <w:rsid w:val="006318EF"/>
    <w:rsid w:val="00634F86"/>
    <w:rsid w:val="00635F4F"/>
    <w:rsid w:val="00641CA0"/>
    <w:rsid w:val="00647FD2"/>
    <w:rsid w:val="0065111D"/>
    <w:rsid w:val="00655B40"/>
    <w:rsid w:val="006633D5"/>
    <w:rsid w:val="00666356"/>
    <w:rsid w:val="00666FB1"/>
    <w:rsid w:val="00670E6F"/>
    <w:rsid w:val="00690C35"/>
    <w:rsid w:val="006931DE"/>
    <w:rsid w:val="006956B9"/>
    <w:rsid w:val="006A569B"/>
    <w:rsid w:val="006B1B81"/>
    <w:rsid w:val="006B3083"/>
    <w:rsid w:val="006B6E9F"/>
    <w:rsid w:val="006B745F"/>
    <w:rsid w:val="006C341B"/>
    <w:rsid w:val="006C360D"/>
    <w:rsid w:val="006C5D64"/>
    <w:rsid w:val="006C77BE"/>
    <w:rsid w:val="006D0CC3"/>
    <w:rsid w:val="006D31EC"/>
    <w:rsid w:val="006E2F0D"/>
    <w:rsid w:val="006E565F"/>
    <w:rsid w:val="00700A3C"/>
    <w:rsid w:val="00706B0F"/>
    <w:rsid w:val="007239A9"/>
    <w:rsid w:val="0072480E"/>
    <w:rsid w:val="0073285C"/>
    <w:rsid w:val="0073349D"/>
    <w:rsid w:val="00735183"/>
    <w:rsid w:val="00741D0F"/>
    <w:rsid w:val="007420AB"/>
    <w:rsid w:val="00746E6A"/>
    <w:rsid w:val="00754C6B"/>
    <w:rsid w:val="0076363B"/>
    <w:rsid w:val="00764BC3"/>
    <w:rsid w:val="00773A3D"/>
    <w:rsid w:val="007821C8"/>
    <w:rsid w:val="0078500A"/>
    <w:rsid w:val="00785081"/>
    <w:rsid w:val="007901D2"/>
    <w:rsid w:val="00790F77"/>
    <w:rsid w:val="0079554D"/>
    <w:rsid w:val="007977C8"/>
    <w:rsid w:val="007A0131"/>
    <w:rsid w:val="007A52EE"/>
    <w:rsid w:val="007A5E4D"/>
    <w:rsid w:val="007A6329"/>
    <w:rsid w:val="007A77FA"/>
    <w:rsid w:val="007B3EAB"/>
    <w:rsid w:val="007D2051"/>
    <w:rsid w:val="007D52F8"/>
    <w:rsid w:val="007E417B"/>
    <w:rsid w:val="00800E2A"/>
    <w:rsid w:val="00812070"/>
    <w:rsid w:val="00816789"/>
    <w:rsid w:val="008216AF"/>
    <w:rsid w:val="0082234B"/>
    <w:rsid w:val="008231C4"/>
    <w:rsid w:val="00825A63"/>
    <w:rsid w:val="008316B7"/>
    <w:rsid w:val="00850A85"/>
    <w:rsid w:val="00865294"/>
    <w:rsid w:val="00866004"/>
    <w:rsid w:val="00883725"/>
    <w:rsid w:val="00884C1A"/>
    <w:rsid w:val="008870AD"/>
    <w:rsid w:val="00890682"/>
    <w:rsid w:val="00891422"/>
    <w:rsid w:val="008917EE"/>
    <w:rsid w:val="00891881"/>
    <w:rsid w:val="00895E14"/>
    <w:rsid w:val="008A0B2D"/>
    <w:rsid w:val="008A34D7"/>
    <w:rsid w:val="008A6EC4"/>
    <w:rsid w:val="008B3A47"/>
    <w:rsid w:val="008B6DA0"/>
    <w:rsid w:val="008B7DE1"/>
    <w:rsid w:val="008C0042"/>
    <w:rsid w:val="008C1F08"/>
    <w:rsid w:val="008C58DB"/>
    <w:rsid w:val="008D07C3"/>
    <w:rsid w:val="008D2E53"/>
    <w:rsid w:val="008D46E1"/>
    <w:rsid w:val="008D47E3"/>
    <w:rsid w:val="008D47FC"/>
    <w:rsid w:val="008D7F24"/>
    <w:rsid w:val="008E505D"/>
    <w:rsid w:val="008E79FB"/>
    <w:rsid w:val="008F0A90"/>
    <w:rsid w:val="00904C37"/>
    <w:rsid w:val="00907471"/>
    <w:rsid w:val="00917F13"/>
    <w:rsid w:val="00923C0F"/>
    <w:rsid w:val="00927D25"/>
    <w:rsid w:val="00936100"/>
    <w:rsid w:val="00955A47"/>
    <w:rsid w:val="00967CD2"/>
    <w:rsid w:val="00981184"/>
    <w:rsid w:val="0098504F"/>
    <w:rsid w:val="00990C6D"/>
    <w:rsid w:val="00991255"/>
    <w:rsid w:val="0099483F"/>
    <w:rsid w:val="009A354E"/>
    <w:rsid w:val="009A3696"/>
    <w:rsid w:val="009C480A"/>
    <w:rsid w:val="009C76EE"/>
    <w:rsid w:val="009C7C81"/>
    <w:rsid w:val="009D7B75"/>
    <w:rsid w:val="009E2345"/>
    <w:rsid w:val="009F2837"/>
    <w:rsid w:val="00A028C9"/>
    <w:rsid w:val="00A039A2"/>
    <w:rsid w:val="00A06BAA"/>
    <w:rsid w:val="00A1110E"/>
    <w:rsid w:val="00A24278"/>
    <w:rsid w:val="00A33A1A"/>
    <w:rsid w:val="00A33BC5"/>
    <w:rsid w:val="00A34D79"/>
    <w:rsid w:val="00A472B4"/>
    <w:rsid w:val="00A7282D"/>
    <w:rsid w:val="00A73829"/>
    <w:rsid w:val="00A824FA"/>
    <w:rsid w:val="00A912B3"/>
    <w:rsid w:val="00A96D3C"/>
    <w:rsid w:val="00AA7474"/>
    <w:rsid w:val="00AB0605"/>
    <w:rsid w:val="00AB7507"/>
    <w:rsid w:val="00AB76CE"/>
    <w:rsid w:val="00AB7B19"/>
    <w:rsid w:val="00AC217F"/>
    <w:rsid w:val="00AD5983"/>
    <w:rsid w:val="00AE6401"/>
    <w:rsid w:val="00AF17DC"/>
    <w:rsid w:val="00AF5C79"/>
    <w:rsid w:val="00AF63B1"/>
    <w:rsid w:val="00B04E00"/>
    <w:rsid w:val="00B05E9D"/>
    <w:rsid w:val="00B070E7"/>
    <w:rsid w:val="00B11A79"/>
    <w:rsid w:val="00B11E06"/>
    <w:rsid w:val="00B22041"/>
    <w:rsid w:val="00B22164"/>
    <w:rsid w:val="00B22C76"/>
    <w:rsid w:val="00B236D0"/>
    <w:rsid w:val="00B23B97"/>
    <w:rsid w:val="00B32C48"/>
    <w:rsid w:val="00B33559"/>
    <w:rsid w:val="00B34B87"/>
    <w:rsid w:val="00B37091"/>
    <w:rsid w:val="00B428EC"/>
    <w:rsid w:val="00B475F1"/>
    <w:rsid w:val="00B531A2"/>
    <w:rsid w:val="00B60500"/>
    <w:rsid w:val="00B60856"/>
    <w:rsid w:val="00B91419"/>
    <w:rsid w:val="00B95057"/>
    <w:rsid w:val="00B9621C"/>
    <w:rsid w:val="00BB14DF"/>
    <w:rsid w:val="00BF1E94"/>
    <w:rsid w:val="00C115FE"/>
    <w:rsid w:val="00C1478F"/>
    <w:rsid w:val="00C26FDE"/>
    <w:rsid w:val="00C52232"/>
    <w:rsid w:val="00C6578D"/>
    <w:rsid w:val="00C71846"/>
    <w:rsid w:val="00C74452"/>
    <w:rsid w:val="00C74822"/>
    <w:rsid w:val="00C8231E"/>
    <w:rsid w:val="00C966EC"/>
    <w:rsid w:val="00C9679C"/>
    <w:rsid w:val="00CA10F0"/>
    <w:rsid w:val="00CC11E1"/>
    <w:rsid w:val="00CE7287"/>
    <w:rsid w:val="00CE7A6E"/>
    <w:rsid w:val="00CF087D"/>
    <w:rsid w:val="00CF1B18"/>
    <w:rsid w:val="00CF2EE1"/>
    <w:rsid w:val="00D027F8"/>
    <w:rsid w:val="00D07709"/>
    <w:rsid w:val="00D07C69"/>
    <w:rsid w:val="00D15B04"/>
    <w:rsid w:val="00D269CD"/>
    <w:rsid w:val="00D279D3"/>
    <w:rsid w:val="00D27FA7"/>
    <w:rsid w:val="00D30F59"/>
    <w:rsid w:val="00D3448E"/>
    <w:rsid w:val="00D347BC"/>
    <w:rsid w:val="00D371CE"/>
    <w:rsid w:val="00D418C3"/>
    <w:rsid w:val="00D420AD"/>
    <w:rsid w:val="00D4223C"/>
    <w:rsid w:val="00D445D1"/>
    <w:rsid w:val="00D4726F"/>
    <w:rsid w:val="00D540EC"/>
    <w:rsid w:val="00D55EAB"/>
    <w:rsid w:val="00D70E76"/>
    <w:rsid w:val="00D80964"/>
    <w:rsid w:val="00DB5AD8"/>
    <w:rsid w:val="00DC34E7"/>
    <w:rsid w:val="00DC58F7"/>
    <w:rsid w:val="00DC75E2"/>
    <w:rsid w:val="00DE4A8C"/>
    <w:rsid w:val="00DE506A"/>
    <w:rsid w:val="00DF3708"/>
    <w:rsid w:val="00DF786A"/>
    <w:rsid w:val="00E04D70"/>
    <w:rsid w:val="00E05383"/>
    <w:rsid w:val="00E0669B"/>
    <w:rsid w:val="00E073D5"/>
    <w:rsid w:val="00E10282"/>
    <w:rsid w:val="00E16DFD"/>
    <w:rsid w:val="00E2130B"/>
    <w:rsid w:val="00E272A8"/>
    <w:rsid w:val="00E3124E"/>
    <w:rsid w:val="00E41898"/>
    <w:rsid w:val="00E41910"/>
    <w:rsid w:val="00E41A45"/>
    <w:rsid w:val="00E53E33"/>
    <w:rsid w:val="00E56248"/>
    <w:rsid w:val="00E63777"/>
    <w:rsid w:val="00E66D55"/>
    <w:rsid w:val="00E74EBC"/>
    <w:rsid w:val="00E765D3"/>
    <w:rsid w:val="00E82D80"/>
    <w:rsid w:val="00E837B1"/>
    <w:rsid w:val="00E93E30"/>
    <w:rsid w:val="00EA0430"/>
    <w:rsid w:val="00EB2BF2"/>
    <w:rsid w:val="00EB66BC"/>
    <w:rsid w:val="00EB7190"/>
    <w:rsid w:val="00ED0172"/>
    <w:rsid w:val="00ED24F3"/>
    <w:rsid w:val="00EE3C0D"/>
    <w:rsid w:val="00EE6885"/>
    <w:rsid w:val="00EF2DC8"/>
    <w:rsid w:val="00EF7AD0"/>
    <w:rsid w:val="00F01033"/>
    <w:rsid w:val="00F03B2B"/>
    <w:rsid w:val="00F05517"/>
    <w:rsid w:val="00F13BAD"/>
    <w:rsid w:val="00F15CEB"/>
    <w:rsid w:val="00F17B1D"/>
    <w:rsid w:val="00F219B4"/>
    <w:rsid w:val="00F41635"/>
    <w:rsid w:val="00F42EFA"/>
    <w:rsid w:val="00F50A5A"/>
    <w:rsid w:val="00F71C25"/>
    <w:rsid w:val="00F72F56"/>
    <w:rsid w:val="00F73780"/>
    <w:rsid w:val="00F75829"/>
    <w:rsid w:val="00F93229"/>
    <w:rsid w:val="00F9324F"/>
    <w:rsid w:val="00F93609"/>
    <w:rsid w:val="00F93FE2"/>
    <w:rsid w:val="00FC0555"/>
    <w:rsid w:val="00FC09EC"/>
    <w:rsid w:val="00FC2073"/>
    <w:rsid w:val="00FC40BC"/>
    <w:rsid w:val="00FD14B6"/>
    <w:rsid w:val="00FE4E6E"/>
    <w:rsid w:val="00FF5BA2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0081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CA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locked="0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unhideWhenUsed/>
    <w:qFormat/>
    <w:rsid w:val="00D70E76"/>
    <w:pPr>
      <w:tabs>
        <w:tab w:val="right" w:pos="9360"/>
      </w:tabs>
      <w:suppressAutoHyphens/>
      <w:spacing w:after="140" w:line="280" w:lineRule="exact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F6C"/>
    <w:pPr>
      <w:keepNext/>
      <w:keepLines/>
      <w:spacing w:before="420" w:after="0"/>
      <w:outlineLvl w:val="0"/>
    </w:pPr>
    <w:rPr>
      <w:rFonts w:eastAsia="MS Mincho"/>
      <w:b/>
      <w:bCs/>
      <w:caps/>
      <w:color w:val="212020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locked/>
    <w:rsid w:val="0073349D"/>
    <w:pPr>
      <w:spacing w:before="240" w:after="120" w:line="240" w:lineRule="auto"/>
      <w:outlineLvl w:val="1"/>
    </w:pPr>
    <w:rPr>
      <w:rFonts w:ascii="Times New Roman" w:eastAsiaTheme="majorEastAsia" w:hAnsi="Times New Roman" w:cstheme="majorBidi"/>
      <w:bCs w:val="0"/>
      <w:caps w:val="0"/>
      <w:color w:val="21202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3F1F6C"/>
    <w:pPr>
      <w:keepNext/>
      <w:keepLines/>
      <w:spacing w:before="200" w:after="0"/>
      <w:outlineLvl w:val="2"/>
    </w:pPr>
    <w:rPr>
      <w:rFonts w:eastAsia="MS Mincho"/>
      <w:b/>
      <w:bCs/>
      <w:color w:val="00BFFF"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B60856"/>
    <w:pPr>
      <w:keepNext/>
      <w:keepLines/>
      <w:spacing w:before="200" w:after="0"/>
      <w:outlineLvl w:val="3"/>
    </w:pPr>
    <w:rPr>
      <w:rFonts w:eastAsia="MS Mincho"/>
      <w:b/>
      <w:bCs/>
      <w:i/>
      <w:iCs/>
      <w:color w:val="00B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1F6C"/>
    <w:rPr>
      <w:rFonts w:ascii="Arial" w:eastAsia="MS Mincho" w:hAnsi="Arial" w:cs="Times New Roman"/>
      <w:b/>
      <w:bCs/>
      <w:caps/>
      <w:color w:val="212020"/>
      <w:szCs w:val="28"/>
    </w:rPr>
  </w:style>
  <w:style w:type="character" w:customStyle="1" w:styleId="Heading2Char">
    <w:name w:val="Heading 2 Char"/>
    <w:link w:val="Heading2"/>
    <w:uiPriority w:val="9"/>
    <w:rsid w:val="0073349D"/>
    <w:rPr>
      <w:rFonts w:ascii="Times New Roman" w:eastAsiaTheme="majorEastAsia" w:hAnsi="Times New Roman" w:cstheme="majorBidi"/>
      <w:b/>
      <w:color w:val="212020" w:themeColor="text1"/>
      <w:sz w:val="24"/>
      <w:szCs w:val="26"/>
    </w:rPr>
  </w:style>
  <w:style w:type="character" w:styleId="Emphasis">
    <w:name w:val="Emphasis"/>
    <w:uiPriority w:val="20"/>
    <w:qFormat/>
    <w:rsid w:val="003F1F6C"/>
    <w:rPr>
      <w:b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F1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1F6C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3F1F6C"/>
    <w:rPr>
      <w:rFonts w:ascii="Arial" w:eastAsia="MS Mincho" w:hAnsi="Arial" w:cs="Times New Roman"/>
      <w:b/>
      <w:bCs/>
      <w:color w:val="00BFFF"/>
    </w:rPr>
  </w:style>
  <w:style w:type="paragraph" w:styleId="NoSpacing">
    <w:name w:val="No Spacing"/>
    <w:uiPriority w:val="1"/>
    <w:qFormat/>
    <w:rsid w:val="003F1F6C"/>
    <w:pPr>
      <w:suppressAutoHyphens/>
    </w:pPr>
    <w:rPr>
      <w:sz w:val="22"/>
      <w:szCs w:val="22"/>
    </w:rPr>
  </w:style>
  <w:style w:type="character" w:styleId="Hyperlink">
    <w:name w:val="Hyperlink"/>
    <w:uiPriority w:val="99"/>
    <w:semiHidden/>
    <w:locked/>
    <w:rsid w:val="00B33559"/>
    <w:rPr>
      <w:color w:val="000000"/>
      <w:u w:val="single"/>
    </w:rPr>
  </w:style>
  <w:style w:type="character" w:styleId="PlaceholderText">
    <w:name w:val="Placeholder Text"/>
    <w:uiPriority w:val="99"/>
    <w:semiHidden/>
    <w:locked/>
    <w:rsid w:val="00A039A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locked/>
    <w:rsid w:val="00C8231E"/>
    <w:pPr>
      <w:tabs>
        <w:tab w:val="center" w:pos="468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31E"/>
  </w:style>
  <w:style w:type="paragraph" w:styleId="Footer">
    <w:name w:val="footer"/>
    <w:basedOn w:val="Normal"/>
    <w:link w:val="FooterChar"/>
    <w:uiPriority w:val="99"/>
    <w:semiHidden/>
    <w:locked/>
    <w:rsid w:val="00C8231E"/>
    <w:pPr>
      <w:tabs>
        <w:tab w:val="center" w:pos="468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E76"/>
  </w:style>
  <w:style w:type="paragraph" w:customStyle="1" w:styleId="FooterAddress">
    <w:name w:val="Footer Address"/>
    <w:basedOn w:val="Normal"/>
    <w:link w:val="FooterAddressChar"/>
    <w:uiPriority w:val="2"/>
    <w:qFormat/>
    <w:rsid w:val="00C8231E"/>
    <w:pPr>
      <w:widowControl w:val="0"/>
      <w:spacing w:after="0" w:line="220" w:lineRule="exact"/>
    </w:pPr>
    <w:rPr>
      <w:sz w:val="14"/>
    </w:rPr>
  </w:style>
  <w:style w:type="paragraph" w:customStyle="1" w:styleId="FooterFaculty">
    <w:name w:val="Footer Faculty"/>
    <w:basedOn w:val="Normal"/>
    <w:link w:val="FooterFacultyChar"/>
    <w:uiPriority w:val="2"/>
    <w:qFormat/>
    <w:rsid w:val="00C8231E"/>
    <w:pPr>
      <w:widowControl w:val="0"/>
      <w:spacing w:after="0" w:line="220" w:lineRule="exact"/>
    </w:pPr>
    <w:rPr>
      <w:b/>
      <w:i/>
      <w:sz w:val="14"/>
    </w:rPr>
  </w:style>
  <w:style w:type="character" w:customStyle="1" w:styleId="FooterAddressChar">
    <w:name w:val="Footer Address Char"/>
    <w:link w:val="FooterAddress"/>
    <w:uiPriority w:val="2"/>
    <w:rsid w:val="00D70E76"/>
    <w:rPr>
      <w:rFonts w:ascii="Arial" w:hAnsi="Arial"/>
      <w:sz w:val="14"/>
    </w:rPr>
  </w:style>
  <w:style w:type="paragraph" w:customStyle="1" w:styleId="Arial11ptLetter">
    <w:name w:val="Arial 11pt Letter"/>
    <w:link w:val="Arial11ptLetterChar"/>
    <w:qFormat/>
    <w:rsid w:val="0073349D"/>
    <w:pPr>
      <w:tabs>
        <w:tab w:val="right" w:pos="9360"/>
      </w:tabs>
      <w:suppressAutoHyphens/>
      <w:spacing w:after="120"/>
    </w:pPr>
    <w:rPr>
      <w:sz w:val="22"/>
      <w:szCs w:val="22"/>
    </w:rPr>
  </w:style>
  <w:style w:type="character" w:customStyle="1" w:styleId="FooterFacultyChar">
    <w:name w:val="Footer Faculty Char"/>
    <w:link w:val="FooterFaculty"/>
    <w:uiPriority w:val="2"/>
    <w:rsid w:val="00D70E76"/>
    <w:rPr>
      <w:rFonts w:ascii="Arial" w:hAnsi="Arial"/>
      <w:b/>
      <w:i/>
      <w:sz w:val="14"/>
    </w:rPr>
  </w:style>
  <w:style w:type="paragraph" w:customStyle="1" w:styleId="FooterWeb">
    <w:name w:val="Footer Web"/>
    <w:basedOn w:val="FooterAddress"/>
    <w:link w:val="FooterWebChar"/>
    <w:uiPriority w:val="2"/>
    <w:qFormat/>
    <w:rsid w:val="00461E61"/>
    <w:rPr>
      <w:b/>
      <w:color w:val="D5B017"/>
    </w:rPr>
  </w:style>
  <w:style w:type="character" w:customStyle="1" w:styleId="Arial11ptLetterChar">
    <w:name w:val="Arial 11pt Letter Char"/>
    <w:basedOn w:val="DefaultParagraphFont"/>
    <w:link w:val="Arial11ptLetter"/>
    <w:rsid w:val="0073349D"/>
    <w:rPr>
      <w:sz w:val="22"/>
      <w:szCs w:val="22"/>
    </w:rPr>
  </w:style>
  <w:style w:type="paragraph" w:customStyle="1" w:styleId="Arial10ptLetter">
    <w:name w:val="Arial 10pt Letter"/>
    <w:basedOn w:val="Arial11ptLetter"/>
    <w:link w:val="Arial10ptLetterChar"/>
    <w:qFormat/>
    <w:rsid w:val="00461E61"/>
    <w:pPr>
      <w:spacing w:line="260" w:lineRule="exact"/>
    </w:pPr>
    <w:rPr>
      <w:sz w:val="20"/>
      <w:szCs w:val="20"/>
      <w:lang w:val="en-US"/>
    </w:rPr>
  </w:style>
  <w:style w:type="character" w:customStyle="1" w:styleId="FooterWebChar">
    <w:name w:val="Footer Web Char"/>
    <w:link w:val="FooterWeb"/>
    <w:uiPriority w:val="2"/>
    <w:rsid w:val="00D70E76"/>
    <w:rPr>
      <w:rFonts w:ascii="Arial" w:hAnsi="Arial"/>
      <w:b/>
      <w:color w:val="D5B017"/>
      <w:sz w:val="14"/>
    </w:rPr>
  </w:style>
  <w:style w:type="paragraph" w:customStyle="1" w:styleId="Times11ptLetter">
    <w:name w:val="Times 11pt Letter"/>
    <w:basedOn w:val="Arial11ptLetter"/>
    <w:link w:val="Times11ptLetterChar"/>
    <w:qFormat/>
    <w:rsid w:val="00461E61"/>
    <w:rPr>
      <w:rFonts w:ascii="Times" w:hAnsi="Times"/>
    </w:rPr>
  </w:style>
  <w:style w:type="character" w:customStyle="1" w:styleId="Arial10ptLetterChar">
    <w:name w:val="Arial 10pt Letter Char"/>
    <w:link w:val="Arial10ptLetter"/>
    <w:rsid w:val="00461E61"/>
    <w:rPr>
      <w:sz w:val="20"/>
      <w:szCs w:val="20"/>
      <w:lang w:val="en-US"/>
    </w:rPr>
  </w:style>
  <w:style w:type="character" w:customStyle="1" w:styleId="Times11ptLetterChar">
    <w:name w:val="Times 11pt Letter Char"/>
    <w:link w:val="Times11ptLetter"/>
    <w:rsid w:val="00461E61"/>
    <w:rPr>
      <w:rFonts w:ascii="Times" w:hAnsi="Times"/>
    </w:rPr>
  </w:style>
  <w:style w:type="character" w:customStyle="1" w:styleId="Heading4Char">
    <w:name w:val="Heading 4 Char"/>
    <w:link w:val="Heading4"/>
    <w:uiPriority w:val="9"/>
    <w:rsid w:val="00B60856"/>
    <w:rPr>
      <w:rFonts w:ascii="Arial" w:eastAsia="MS Mincho" w:hAnsi="Arial" w:cs="Times New Roman"/>
      <w:b/>
      <w:bCs/>
      <w:i/>
      <w:iCs/>
      <w:color w:val="00BFFF"/>
    </w:rPr>
  </w:style>
  <w:style w:type="character" w:styleId="UnresolvedMention">
    <w:name w:val="Unresolved Mention"/>
    <w:basedOn w:val="DefaultParagraphFont"/>
    <w:uiPriority w:val="99"/>
    <w:semiHidden/>
    <w:unhideWhenUsed/>
    <w:rsid w:val="00DC75E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BB14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4DF"/>
  </w:style>
  <w:style w:type="character" w:styleId="FootnoteReference">
    <w:name w:val="footnote reference"/>
    <w:basedOn w:val="DefaultParagraphFont"/>
    <w:uiPriority w:val="99"/>
    <w:semiHidden/>
    <w:unhideWhenUsed/>
    <w:locked/>
    <w:rsid w:val="00BB14D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4F5485"/>
    <w:rPr>
      <w:color w:val="827D7B" w:themeColor="followedHyperlink"/>
      <w:u w:val="single"/>
    </w:rPr>
  </w:style>
  <w:style w:type="table" w:styleId="TableGrid">
    <w:name w:val="Table Grid"/>
    <w:basedOn w:val="TableNormal"/>
    <w:uiPriority w:val="59"/>
    <w:locked/>
    <w:rsid w:val="00F21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525361"/>
    <w:tblPr>
      <w:tblStyleRowBandSize w:val="1"/>
      <w:tblStyleColBandSize w:val="1"/>
      <w:tblBorders>
        <w:top w:val="single" w:sz="4" w:space="0" w:color="7B7777" w:themeColor="text1" w:themeTint="99"/>
        <w:bottom w:val="single" w:sz="4" w:space="0" w:color="7B7777" w:themeColor="text1" w:themeTint="99"/>
        <w:insideH w:val="single" w:sz="4" w:space="0" w:color="7B77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1D1" w:themeFill="text1" w:themeFillTint="33"/>
      </w:tcPr>
    </w:tblStylePr>
    <w:tblStylePr w:type="band1Horz">
      <w:tblPr/>
      <w:tcPr>
        <w:shd w:val="clear" w:color="auto" w:fill="D3D1D1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locked/>
    <w:rsid w:val="001E7A18"/>
    <w:pPr>
      <w:spacing w:after="200" w:line="240" w:lineRule="auto"/>
    </w:pPr>
    <w:rPr>
      <w:i/>
      <w:iCs/>
      <w:color w:val="D5B017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8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mongeon.github.io/info6540/files/info6540_lab2.zi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umes\AppData\Local\Microsoft\Windows\Temporary%20Internet%20Files\Content.Outlook\VV59B4V3\17341%20Management%20Electronic%20LH-Sim.dotx" TargetMode="External"/></Relationships>
</file>

<file path=word/theme/theme1.xml><?xml version="1.0" encoding="utf-8"?>
<a:theme xmlns:a="http://schemas.openxmlformats.org/drawingml/2006/main" name="Office Theme">
  <a:themeElements>
    <a:clrScheme name="Dalhousie">
      <a:dk1>
        <a:srgbClr val="212020"/>
      </a:dk1>
      <a:lt1>
        <a:srgbClr val="FFFFFF"/>
      </a:lt1>
      <a:dk2>
        <a:srgbClr val="D5B017"/>
      </a:dk2>
      <a:lt2>
        <a:srgbClr val="827D7B"/>
      </a:lt2>
      <a:accent1>
        <a:srgbClr val="00BFFF"/>
      </a:accent1>
      <a:accent2>
        <a:srgbClr val="3CB371"/>
      </a:accent2>
      <a:accent3>
        <a:srgbClr val="FE5442"/>
      </a:accent3>
      <a:accent4>
        <a:srgbClr val="8B008B"/>
      </a:accent4>
      <a:accent5>
        <a:srgbClr val="FBE122"/>
      </a:accent5>
      <a:accent6>
        <a:srgbClr val="D5B017"/>
      </a:accent6>
      <a:hlink>
        <a:srgbClr val="000000"/>
      </a:hlink>
      <a:folHlink>
        <a:srgbClr val="827D7B"/>
      </a:folHlink>
    </a:clrScheme>
    <a:fontScheme name="Dalhousie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A52CBB22995448E07088542D30505" ma:contentTypeVersion="2" ma:contentTypeDescription="Create a new document." ma:contentTypeScope="" ma:versionID="d47ee6dcc6636be54cc6fda209cb3989">
  <xsd:schema xmlns:xsd="http://www.w3.org/2001/XMLSchema" xmlns:xs="http://www.w3.org/2001/XMLSchema" xmlns:p="http://schemas.microsoft.com/office/2006/metadata/properties" xmlns:ns2="f7e9119f-d58f-496a-8cf3-96bc1e986f37" targetNamespace="http://schemas.microsoft.com/office/2006/metadata/properties" ma:root="true" ma:fieldsID="c134e391009836fa46240babc32da439" ns2:_="">
    <xsd:import namespace="f7e9119f-d58f-496a-8cf3-96bc1e986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9119f-d58f-496a-8cf3-96bc1e986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5208CF-2F3A-4916-9074-58512025DD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D4811B-4F83-4B8E-8B8B-CEB466ED78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23F3F-A942-4D08-BE5B-724330E3C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e9119f-d58f-496a-8cf3-96bc1e986f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A84D9F-AC67-42F1-B2B1-3A3AE9EE1F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17341 Management Electronic LH-Sim.dotx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2022-01-24T23:28:00Z</dcterms:created>
  <dcterms:modified xsi:type="dcterms:W3CDTF">2022-01-25T01:43:00Z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0x010100082A52CBB22995448E07088542D30505</vt:lpwstr>
  </property>
</Properties>
</file>